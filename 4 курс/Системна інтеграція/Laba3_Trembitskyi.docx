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217" w:rsidRDefault="00C022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НПУ імені М.П.Драгоманова</w:t>
      </w:r>
    </w:p>
    <w:p w:rsidR="00CA3217" w:rsidRDefault="00C022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Факультет інформатики</w:t>
      </w: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0226C">
      <w:pPr>
        <w:jc w:val="center"/>
        <w:rPr>
          <w:rFonts w:ascii="Times New Roman" w:hAnsi="Times New Roman" w:cs="Times New Roman"/>
          <w:b/>
          <w:i/>
          <w:sz w:val="28"/>
        </w:rPr>
      </w:pPr>
      <w:r>
        <w:rPr>
          <w:rFonts w:ascii="Times New Roman" w:hAnsi="Times New Roman" w:cs="Times New Roman"/>
          <w:b/>
          <w:i/>
          <w:sz w:val="28"/>
        </w:rPr>
        <w:t>Кафедра : Інженерія програмного забезпечення</w:t>
      </w:r>
    </w:p>
    <w:p w:rsidR="00CA3217" w:rsidRDefault="00CA3217">
      <w:pPr>
        <w:rPr>
          <w:rFonts w:ascii="Calibri" w:hAnsi="Calibri" w:cs="Times New Roman"/>
          <w:sz w:val="22"/>
        </w:rPr>
      </w:pPr>
    </w:p>
    <w:p w:rsidR="00CA3217" w:rsidRDefault="00CA3217">
      <w:pPr>
        <w:jc w:val="center"/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022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-</w:t>
      </w: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7D2D2F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ЛАБОРАТОРНА РОБОТА № 3</w:t>
      </w:r>
    </w:p>
    <w:p w:rsidR="00CA3217" w:rsidRDefault="00C0226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з курсу</w:t>
      </w:r>
    </w:p>
    <w:p w:rsidR="00CA3217" w:rsidRDefault="00C0226C">
      <w:pPr>
        <w:jc w:val="center"/>
      </w:pPr>
      <w:r>
        <w:t xml:space="preserve"> </w:t>
      </w:r>
      <w:r>
        <w:rPr>
          <w:rFonts w:ascii="Times New Roman" w:hAnsi="Times New Roman" w:cs="Times New Roman"/>
          <w:b/>
          <w:i/>
          <w:sz w:val="28"/>
        </w:rPr>
        <w:t>«</w:t>
      </w:r>
      <w:r w:rsidR="006D00AE" w:rsidRPr="006D00AE">
        <w:rPr>
          <w:rFonts w:ascii="Times New Roman" w:hAnsi="Times New Roman" w:cs="Times New Roman"/>
          <w:b/>
          <w:i/>
          <w:sz w:val="28"/>
        </w:rPr>
        <w:t>Системна інтеграція та адміністрування</w:t>
      </w:r>
      <w:r>
        <w:rPr>
          <w:rFonts w:ascii="Times New Roman" w:hAnsi="Times New Roman" w:cs="Times New Roman"/>
          <w:b/>
          <w:i/>
          <w:sz w:val="28"/>
        </w:rPr>
        <w:t>»</w:t>
      </w:r>
    </w:p>
    <w:p w:rsidR="00CA3217" w:rsidRDefault="00C0226C">
      <w:pPr>
        <w:jc w:val="center"/>
      </w:pPr>
      <w:r>
        <w:rPr>
          <w:rFonts w:ascii="Times New Roman" w:hAnsi="Times New Roman" w:cs="Times New Roman"/>
          <w:b/>
          <w:sz w:val="28"/>
        </w:rPr>
        <w:t xml:space="preserve">ТЕМА: Управління </w:t>
      </w:r>
      <w:r>
        <w:rPr>
          <w:rFonts w:ascii="Times New Roman" w:hAnsi="Times New Roman" w:cs="Times New Roman"/>
          <w:b/>
          <w:sz w:val="28"/>
        </w:rPr>
        <w:t>процесами Linux</w:t>
      </w:r>
    </w:p>
    <w:p w:rsidR="00CA3217" w:rsidRDefault="00CA3217">
      <w:pPr>
        <w:jc w:val="center"/>
        <w:rPr>
          <w:rFonts w:ascii="Calibri" w:hAnsi="Calibri" w:cs="Times New Roman"/>
          <w:sz w:val="22"/>
        </w:rPr>
      </w:pPr>
    </w:p>
    <w:p w:rsidR="00CA3217" w:rsidRDefault="00CA3217">
      <w:pPr>
        <w:jc w:val="center"/>
      </w:pPr>
    </w:p>
    <w:p w:rsidR="00CA3217" w:rsidRDefault="00CA3217">
      <w:pPr>
        <w:jc w:val="center"/>
      </w:pPr>
    </w:p>
    <w:p w:rsidR="00CA3217" w:rsidRDefault="00CA3217">
      <w:pPr>
        <w:jc w:val="center"/>
      </w:pPr>
    </w:p>
    <w:p w:rsidR="00CA3217" w:rsidRDefault="00CA3217">
      <w:pPr>
        <w:jc w:val="center"/>
      </w:pPr>
    </w:p>
    <w:p w:rsidR="00CA3217" w:rsidRDefault="00CA3217"/>
    <w:p w:rsidR="00CA3217" w:rsidRDefault="00CA3217"/>
    <w:p w:rsidR="00CA3217" w:rsidRDefault="00CA3217"/>
    <w:p w:rsidR="00CA3217" w:rsidRDefault="00CA3217"/>
    <w:p w:rsidR="00CA3217" w:rsidRDefault="00CA3217"/>
    <w:p w:rsidR="00CA3217" w:rsidRDefault="00CA3217"/>
    <w:p w:rsidR="00CA3217" w:rsidRDefault="00C022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   </w:t>
      </w: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A3217">
      <w:pPr>
        <w:jc w:val="center"/>
        <w:rPr>
          <w:rFonts w:ascii="Times New Roman" w:hAnsi="Times New Roman" w:cs="Times New Roman"/>
          <w:b/>
          <w:sz w:val="28"/>
        </w:rPr>
      </w:pPr>
    </w:p>
    <w:p w:rsidR="00CA3217" w:rsidRDefault="00C0226C">
      <w:pPr>
        <w:jc w:val="center"/>
      </w:pPr>
      <w:r>
        <w:rPr>
          <w:rFonts w:ascii="Times New Roman" w:hAnsi="Times New Roman" w:cs="Times New Roman"/>
          <w:b/>
          <w:sz w:val="28"/>
        </w:rPr>
        <w:t xml:space="preserve">                                    </w:t>
      </w:r>
      <w:r>
        <w:rPr>
          <w:rFonts w:ascii="Times New Roman" w:hAnsi="Times New Roman" w:cs="Times New Roman"/>
          <w:b/>
          <w:sz w:val="28"/>
        </w:rPr>
        <w:tab/>
        <w:t xml:space="preserve">                                      </w:t>
      </w:r>
      <w:r>
        <w:rPr>
          <w:rFonts w:ascii="Times New Roman" w:hAnsi="Times New Roman" w:cs="Times New Roman"/>
          <w:b/>
          <w:sz w:val="28"/>
          <w:lang w:val="uk-UA"/>
        </w:rPr>
        <w:t xml:space="preserve">  </w:t>
      </w:r>
      <w:r>
        <w:rPr>
          <w:rFonts w:ascii="Times New Roman" w:hAnsi="Times New Roman" w:cs="Times New Roman"/>
          <w:b/>
          <w:sz w:val="28"/>
        </w:rPr>
        <w:t xml:space="preserve"> Студент : </w:t>
      </w:r>
      <w:r>
        <w:rPr>
          <w:rFonts w:ascii="Times New Roman" w:hAnsi="Times New Roman" w:cs="Times New Roman"/>
          <w:b/>
          <w:sz w:val="28"/>
          <w:lang w:val="uk-UA"/>
        </w:rPr>
        <w:t>Трембіцький Нікіта</w:t>
      </w:r>
    </w:p>
    <w:p w:rsidR="00CA3217" w:rsidRDefault="00C022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</w:t>
      </w:r>
      <w:r w:rsidR="00DF5919">
        <w:rPr>
          <w:rFonts w:ascii="Times New Roman" w:hAnsi="Times New Roman" w:cs="Times New Roman"/>
          <w:b/>
          <w:sz w:val="28"/>
        </w:rPr>
        <w:t xml:space="preserve">                       Група : 4</w:t>
      </w:r>
      <w:r>
        <w:rPr>
          <w:rFonts w:ascii="Times New Roman" w:hAnsi="Times New Roman" w:cs="Times New Roman"/>
          <w:b/>
          <w:sz w:val="28"/>
        </w:rPr>
        <w:t>1ІПЗ</w:t>
      </w:r>
    </w:p>
    <w:p w:rsidR="00CA3217" w:rsidRDefault="00C0226C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 xml:space="preserve">                                                                           Факультет : Інформатики                   </w:t>
      </w:r>
    </w:p>
    <w:p w:rsidR="00CA3217" w:rsidRDefault="00C0226C">
      <w:pPr>
        <w:jc w:val="center"/>
        <w:rPr>
          <w:rFonts w:ascii="Times New Roman" w:hAnsi="Times New Roman" w:cs="Times New Roman"/>
          <w:b/>
          <w:bCs/>
          <w:sz w:val="28"/>
          <w:szCs w:val="40"/>
        </w:rPr>
      </w:pPr>
      <w:r>
        <w:rPr>
          <w:rFonts w:ascii="Times New Roman" w:hAnsi="Times New Roman" w:cs="Times New Roman"/>
          <w:b/>
          <w:bCs/>
          <w:sz w:val="28"/>
          <w:szCs w:val="40"/>
        </w:rPr>
        <w:t xml:space="preserve">                                                                       </w:t>
      </w:r>
      <w:r>
        <w:rPr>
          <w:rFonts w:ascii="Times New Roman" w:hAnsi="Times New Roman" w:cs="Times New Roman"/>
          <w:b/>
          <w:bCs/>
          <w:sz w:val="28"/>
          <w:szCs w:val="40"/>
        </w:rPr>
        <w:t xml:space="preserve">    Викладач : Малежик П.М</w:t>
      </w:r>
    </w:p>
    <w:p w:rsidR="00CA3217" w:rsidRDefault="00CA3217">
      <w:pPr>
        <w:pStyle w:val="Standard"/>
        <w:rPr>
          <w:b/>
          <w:bCs/>
          <w:sz w:val="40"/>
          <w:szCs w:val="40"/>
        </w:rPr>
      </w:pPr>
    </w:p>
    <w:p w:rsidR="00CA3217" w:rsidRDefault="00CA3217">
      <w:pPr>
        <w:pStyle w:val="Standard"/>
        <w:rPr>
          <w:b/>
          <w:bCs/>
          <w:sz w:val="40"/>
          <w:szCs w:val="40"/>
        </w:rPr>
      </w:pPr>
    </w:p>
    <w:p w:rsidR="00CA3217" w:rsidRDefault="00CA3217">
      <w:pPr>
        <w:pStyle w:val="Standard"/>
        <w:rPr>
          <w:b/>
          <w:bCs/>
          <w:sz w:val="40"/>
          <w:szCs w:val="40"/>
        </w:rPr>
      </w:pPr>
    </w:p>
    <w:p w:rsidR="00CA3217" w:rsidRDefault="00CA3217">
      <w:pPr>
        <w:pStyle w:val="Standard"/>
        <w:rPr>
          <w:b/>
          <w:bCs/>
          <w:sz w:val="40"/>
          <w:szCs w:val="40"/>
        </w:rPr>
      </w:pPr>
    </w:p>
    <w:p w:rsidR="00CA3217" w:rsidRPr="003627C8" w:rsidRDefault="00C0226C">
      <w:pPr>
        <w:pStyle w:val="Standard"/>
        <w:jc w:val="center"/>
        <w:rPr>
          <w:lang w:val="en-US"/>
        </w:rPr>
      </w:pPr>
      <w:r>
        <w:tab/>
        <w:t>Київ 20</w:t>
      </w:r>
      <w:r w:rsidR="003627C8">
        <w:rPr>
          <w:lang w:val="en-US"/>
        </w:rPr>
        <w:t>20</w:t>
      </w:r>
    </w:p>
    <w:p w:rsidR="00CA3217" w:rsidRDefault="00CA3217">
      <w:pPr>
        <w:pStyle w:val="Standard"/>
        <w:jc w:val="center"/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1.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110395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11039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  <w:shd w:val="clear" w:color="auto" w:fill="FF6600"/>
        </w:rPr>
        <w:t>2.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posOffset>583560</wp:posOffset>
            </wp:positionH>
            <wp:positionV relativeFrom="paragraph">
              <wp:posOffset>85679</wp:posOffset>
            </wp:positionV>
            <wp:extent cx="2181959" cy="2192758"/>
            <wp:effectExtent l="0" t="0" r="8791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81959" cy="219275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60478</wp:posOffset>
            </wp:positionH>
            <wp:positionV relativeFrom="paragraph">
              <wp:posOffset>78117</wp:posOffset>
            </wp:positionV>
            <wp:extent cx="4869719" cy="2913836"/>
            <wp:effectExtent l="0" t="0" r="7081" b="814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69719" cy="291383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3.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posOffset>24844</wp:posOffset>
            </wp:positionH>
            <wp:positionV relativeFrom="paragraph">
              <wp:posOffset>14036</wp:posOffset>
            </wp:positionV>
            <wp:extent cx="4556162" cy="2725917"/>
            <wp:effectExtent l="0" t="0" r="0" b="0"/>
            <wp:wrapSquare wrapText="bothSides"/>
            <wp:docPr id="4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6162" cy="27259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t>4.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posOffset>5760</wp:posOffset>
            </wp:positionH>
            <wp:positionV relativeFrom="paragraph">
              <wp:posOffset>0</wp:posOffset>
            </wp:positionV>
            <wp:extent cx="4679999" cy="2800441"/>
            <wp:effectExtent l="0" t="0" r="6301" b="0"/>
            <wp:wrapSquare wrapText="bothSides"/>
            <wp:docPr id="5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9999" cy="280044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1D0F00" w:rsidRDefault="001D0F00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bookmarkStart w:id="0" w:name="_GoBack"/>
      <w:bookmarkEnd w:id="0"/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5.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34198</wp:posOffset>
            </wp:positionH>
            <wp:positionV relativeFrom="paragraph">
              <wp:posOffset>28437</wp:posOffset>
            </wp:positionV>
            <wp:extent cx="6455517" cy="3668399"/>
            <wp:effectExtent l="0" t="0" r="2433" b="8251"/>
            <wp:wrapSquare wrapText="bothSides"/>
            <wp:docPr id="6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55517" cy="366839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  <w:shd w:val="clear" w:color="auto" w:fill="FF6600"/>
        </w:rPr>
        <w:t>6.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posOffset>-3959</wp:posOffset>
            </wp:positionH>
            <wp:positionV relativeFrom="paragraph">
              <wp:posOffset>0</wp:posOffset>
            </wp:positionV>
            <wp:extent cx="4674239" cy="2797917"/>
            <wp:effectExtent l="0" t="0" r="0" b="2433"/>
            <wp:wrapSquare wrapText="bothSides"/>
            <wp:docPr id="7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674239" cy="2797917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7.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7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8" name="Изображение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  <w:shd w:val="clear" w:color="auto" w:fill="FF6600"/>
        </w:rPr>
        <w:t>8.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8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9" name="Изображение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9.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9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10" name="Изображение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  <w:shd w:val="clear" w:color="auto" w:fill="FF6600"/>
        </w:rPr>
        <w:t>10.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440521"/>
            <wp:effectExtent l="0" t="0" r="0" b="7529"/>
            <wp:wrapSquare wrapText="bothSides"/>
            <wp:docPr id="11" name="Изображение1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405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11.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1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12" name="Изображение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color w:val="000000"/>
          <w:sz w:val="32"/>
          <w:szCs w:val="32"/>
          <w:shd w:val="clear" w:color="auto" w:fill="FF6600"/>
        </w:rPr>
        <w:t>12.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13" name="Изображение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13.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661915"/>
            <wp:effectExtent l="0" t="0" r="0" b="0"/>
            <wp:wrapSquare wrapText="bothSides"/>
            <wp:docPr id="14" name="Изображение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3661559</wp:posOffset>
            </wp:positionV>
            <wp:extent cx="6119996" cy="3661915"/>
            <wp:effectExtent l="0" t="0" r="0" b="0"/>
            <wp:wrapSquare wrapText="bothSides"/>
            <wp:docPr id="15" name="Изображение1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66191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0226C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  <w:r>
        <w:rPr>
          <w:b/>
          <w:bCs/>
          <w:color w:val="000000"/>
          <w:sz w:val="32"/>
          <w:szCs w:val="32"/>
          <w:shd w:val="clear" w:color="auto" w:fill="FF6600"/>
        </w:rPr>
        <w:lastRenderedPageBreak/>
        <w:t>14.</w:t>
      </w:r>
    </w:p>
    <w:p w:rsidR="00CA3217" w:rsidRDefault="00C0226C">
      <w:pPr>
        <w:pStyle w:val="Standard"/>
      </w:pP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5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19996" cy="3477956"/>
            <wp:effectExtent l="0" t="0" r="0" b="8194"/>
            <wp:wrapSquare wrapText="bothSides"/>
            <wp:docPr id="16" name="Изображение1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779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b/>
          <w:bCs/>
          <w:noProof/>
          <w:color w:val="000000"/>
          <w:sz w:val="32"/>
          <w:szCs w:val="32"/>
          <w:shd w:val="clear" w:color="auto" w:fill="FF6600"/>
          <w:lang w:val="uk-UA" w:eastAsia="uk-UA" w:bidi="ar-SA"/>
        </w:rPr>
        <w:drawing>
          <wp:anchor distT="0" distB="0" distL="114300" distR="114300" simplePos="0" relativeHeight="16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3477243</wp:posOffset>
            </wp:positionV>
            <wp:extent cx="6119996" cy="3477956"/>
            <wp:effectExtent l="0" t="0" r="0" b="8194"/>
            <wp:wrapSquare wrapText="bothSides"/>
            <wp:docPr id="17" name="Изображение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 bright="-50000"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19996" cy="3477956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FFFF"/>
        </w:rPr>
      </w:pPr>
    </w:p>
    <w:p w:rsidR="00CA3217" w:rsidRDefault="00CA3217">
      <w:pPr>
        <w:pStyle w:val="Standard"/>
        <w:rPr>
          <w:b/>
          <w:bCs/>
          <w:color w:val="000000"/>
          <w:sz w:val="32"/>
          <w:szCs w:val="32"/>
          <w:shd w:val="clear" w:color="auto" w:fill="FF6600"/>
        </w:rPr>
      </w:pPr>
    </w:p>
    <w:sectPr w:rsidR="00CA3217">
      <w:pgSz w:w="11906" w:h="16838"/>
      <w:pgMar w:top="1134" w:right="1134" w:bottom="1134" w:left="1134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226C" w:rsidRDefault="00C0226C">
      <w:r>
        <w:separator/>
      </w:r>
    </w:p>
  </w:endnote>
  <w:endnote w:type="continuationSeparator" w:id="0">
    <w:p w:rsidR="00C0226C" w:rsidRDefault="00C022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FreeSans">
    <w:altName w:val="Arial"/>
    <w:charset w:val="00"/>
    <w:family w:val="swiss"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226C" w:rsidRDefault="00C0226C">
      <w:r>
        <w:rPr>
          <w:color w:val="000000"/>
        </w:rPr>
        <w:separator/>
      </w:r>
    </w:p>
  </w:footnote>
  <w:footnote w:type="continuationSeparator" w:id="0">
    <w:p w:rsidR="00C0226C" w:rsidRDefault="00C022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attachedTemplate r:id="rId1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CA3217"/>
    <w:rsid w:val="001D0F00"/>
    <w:rsid w:val="002C2336"/>
    <w:rsid w:val="003627C8"/>
    <w:rsid w:val="006D00AE"/>
    <w:rsid w:val="007D2D2F"/>
    <w:rsid w:val="00C0226C"/>
    <w:rsid w:val="00CA3217"/>
    <w:rsid w:val="00DF59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9ADF963-37D8-4951-B472-A3CE27FBB9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Noto Sans CJK SC Regular" w:hAnsi="Liberation Serif" w:cs="FreeSans"/>
        <w:kern w:val="3"/>
        <w:sz w:val="24"/>
        <w:szCs w:val="24"/>
        <w:lang w:val="ru-RU" w:eastAsia="zh-CN" w:bidi="hi-IN"/>
      </w:rPr>
    </w:rPrDefault>
    <w:pPrDefault>
      <w:pPr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pPr>
      <w:suppressAutoHyphens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</w:style>
  <w:style w:type="paragraph" w:styleId="a4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7881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566</Words>
  <Characters>324</Characters>
  <Application>Microsoft Office Word</Application>
  <DocSecurity>0</DocSecurity>
  <Lines>2</Lines>
  <Paragraphs>1</Paragraphs>
  <ScaleCrop>false</ScaleCrop>
  <Company/>
  <LinksUpToDate>false</LinksUpToDate>
  <CharactersWithSpaces>889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Nikita</dc:creator>
  <cp:lastModifiedBy>Nikita</cp:lastModifiedBy>
  <cp:revision>13</cp:revision>
  <dcterms:created xsi:type="dcterms:W3CDTF">2020-04-14T16:22:00Z</dcterms:created>
  <dcterms:modified xsi:type="dcterms:W3CDTF">2020-04-14T16:22:00Z</dcterms:modified>
</cp:coreProperties>
</file>